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6D6" w:rsidRPr="001B4F60" w:rsidRDefault="00B037F9" w:rsidP="001B4F60">
      <w:pPr>
        <w:pStyle w:val="Title"/>
      </w:pPr>
      <w:r w:rsidRPr="006E2D31">
        <w:t xml:space="preserve">Status </w:t>
      </w:r>
      <w:r w:rsidR="001D097A" w:rsidRPr="006E2D31">
        <w:t>R</w:t>
      </w:r>
      <w:r w:rsidRPr="006E2D31">
        <w:t xml:space="preserve">eport for </w:t>
      </w:r>
      <w:r w:rsidR="001B4F60">
        <w:t>Group 1</w:t>
      </w:r>
      <w:bookmarkStart w:id="0" w:name="_GoBack"/>
      <w:bookmarkEnd w:id="0"/>
    </w:p>
    <w:p w:rsidR="00FF4084" w:rsidRPr="006E2D31" w:rsidRDefault="001B4F60" w:rsidP="006E2D31">
      <w:pPr>
        <w:pStyle w:val="Subtitle"/>
      </w:pPr>
      <w:r>
        <w:t>For the Fall Semester</w:t>
      </w:r>
      <w:r w:rsidR="006E2D31">
        <w:t xml:space="preserve"> of </w:t>
      </w:r>
      <w:sdt>
        <w:sdtPr>
          <w:alias w:val="Date"/>
          <w:tag w:val="Date"/>
          <w:id w:val="1376168733"/>
          <w:placeholder>
            <w:docPart w:val="78DD5B23523043D592A8EA7741FED89F"/>
          </w:placeholder>
          <w:date w:fullDate="2017-08-2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t>8/21/2017</w:t>
          </w:r>
        </w:sdtContent>
      </w:sdt>
      <w:r w:rsidR="00A44734">
        <w:t xml:space="preserve"> </w:t>
      </w:r>
      <w:r w:rsidR="00715A0A" w:rsidRPr="006E2D31">
        <w:t>-</w:t>
      </w:r>
      <w:r w:rsidR="00FF4084" w:rsidRPr="006E2D31">
        <w:t xml:space="preserve"> </w:t>
      </w:r>
      <w:sdt>
        <w:sdtPr>
          <w:alias w:val="Date"/>
          <w:tag w:val="Date"/>
          <w:id w:val="1376168762"/>
          <w:placeholder>
            <w:docPart w:val="F81D7145774946F69ED8735599306172"/>
          </w:placeholder>
          <w:date w:fullDate="2017-12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t>12/12/2017</w:t>
          </w:r>
        </w:sdtContent>
      </w:sdt>
    </w:p>
    <w:p w:rsidR="00C47922" w:rsidRPr="00A44734" w:rsidRDefault="001B4F60" w:rsidP="00A44734">
      <w:pPr>
        <w:pStyle w:val="Heading1"/>
      </w:pPr>
      <w:r>
        <w:t>Week 1</w:t>
      </w:r>
    </w:p>
    <w:sdt>
      <w:sdtPr>
        <w:alias w:val="Task"/>
        <w:tag w:val="Task"/>
        <w:id w:val="1376168851"/>
        <w:placeholder>
          <w:docPart w:val="0B5DA0BB7BE744FB88B44A6332E6574B"/>
        </w:placeholder>
        <w:temporary/>
        <w:showingPlcHdr/>
      </w:sdtPr>
      <w:sdtEndPr/>
      <w:sdtContent>
        <w:p w:rsidR="00B516E1" w:rsidRPr="00A44734" w:rsidRDefault="00A44734" w:rsidP="00A44734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1376168880"/>
        <w:placeholder>
          <w:docPart w:val="F01F1443CE6D486A8127B105E0BCA352"/>
        </w:placeholder>
        <w:temporary/>
        <w:showingPlcHdr/>
      </w:sdtPr>
      <w:sdtEndPr/>
      <w:sdtContent>
        <w:p w:rsidR="00B037F9" w:rsidRPr="00A44734" w:rsidRDefault="00A44734" w:rsidP="00A44734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1376168908"/>
        <w:placeholder>
          <w:docPart w:val="69721DEFD45547D0B2D440AB3121E6DA"/>
        </w:placeholder>
        <w:temporary/>
        <w:showingPlcHdr/>
      </w:sdtPr>
      <w:sdtEndPr/>
      <w:sdtContent>
        <w:p w:rsidR="00B516E1" w:rsidRPr="00A44734" w:rsidRDefault="00A44734" w:rsidP="00A44734">
          <w:pPr>
            <w:pStyle w:val="ListParagraph"/>
          </w:pPr>
          <w:r w:rsidRPr="00A44734">
            <w:t>[Third task or achievement]</w:t>
          </w:r>
        </w:p>
      </w:sdtContent>
    </w:sdt>
    <w:p w:rsidR="00A44734" w:rsidRDefault="001B4F60" w:rsidP="00A44734">
      <w:pPr>
        <w:pStyle w:val="Heading1"/>
      </w:pPr>
      <w:r>
        <w:t>Week 2</w:t>
      </w:r>
    </w:p>
    <w:sdt>
      <w:sdtPr>
        <w:alias w:val="Task"/>
        <w:tag w:val="Task"/>
        <w:id w:val="1376169046"/>
        <w:placeholder>
          <w:docPart w:val="DF7F82E0D11E49CA8ED4415664082C46"/>
        </w:placeholder>
        <w:temporary/>
        <w:showingPlcHdr/>
      </w:sdtPr>
      <w:sdtEndPr/>
      <w:sdtContent>
        <w:p w:rsidR="00A44734" w:rsidRPr="00A44734" w:rsidRDefault="00A44734" w:rsidP="00A44734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1376169047"/>
        <w:placeholder>
          <w:docPart w:val="3D85CF93BAF149378232260B7B6BA2C9"/>
        </w:placeholder>
        <w:temporary/>
        <w:showingPlcHdr/>
      </w:sdtPr>
      <w:sdtEndPr/>
      <w:sdtContent>
        <w:p w:rsidR="00A44734" w:rsidRPr="00A44734" w:rsidRDefault="00A44734" w:rsidP="00A44734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1376169048"/>
        <w:placeholder>
          <w:docPart w:val="0232C38A28A54D7895FDCFF9C4356B7E"/>
        </w:placeholder>
        <w:temporary/>
        <w:showingPlcHdr/>
      </w:sdtPr>
      <w:sdtEndPr/>
      <w:sdtContent>
        <w:p w:rsidR="00A44734" w:rsidRDefault="00A44734" w:rsidP="00A44734">
          <w:pPr>
            <w:pStyle w:val="ListParagraph"/>
          </w:pPr>
          <w:r w:rsidRPr="00A44734">
            <w:t>[Third task or achievement]</w:t>
          </w:r>
        </w:p>
      </w:sdtContent>
    </w:sdt>
    <w:p w:rsidR="00A44734" w:rsidRDefault="001B4F60" w:rsidP="00A44734">
      <w:pPr>
        <w:pStyle w:val="Heading1"/>
      </w:pPr>
      <w:r>
        <w:t>Week 3</w:t>
      </w:r>
    </w:p>
    <w:sdt>
      <w:sdtPr>
        <w:alias w:val="Task"/>
        <w:tag w:val="Task"/>
        <w:id w:val="1376169049"/>
        <w:placeholder>
          <w:docPart w:val="0FD3553563754090A2C69C363C67F2F8"/>
        </w:placeholder>
        <w:temporary/>
        <w:showingPlcHdr/>
      </w:sdtPr>
      <w:sdtEndPr/>
      <w:sdtContent>
        <w:p w:rsidR="00A44734" w:rsidRPr="00A44734" w:rsidRDefault="00A44734" w:rsidP="00A44734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1376169050"/>
        <w:placeholder>
          <w:docPart w:val="2AB9A19D597B4BB482364EDA367E2E39"/>
        </w:placeholder>
        <w:temporary/>
        <w:showingPlcHdr/>
      </w:sdtPr>
      <w:sdtEndPr/>
      <w:sdtContent>
        <w:p w:rsidR="00A44734" w:rsidRPr="00A44734" w:rsidRDefault="00A44734" w:rsidP="00A44734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1376169051"/>
        <w:placeholder>
          <w:docPart w:val="2F9D0F75A7C741DFB28423AA9782C885"/>
        </w:placeholder>
        <w:temporary/>
        <w:showingPlcHdr/>
      </w:sdtPr>
      <w:sdtEndPr/>
      <w:sdtContent>
        <w:p w:rsidR="00A44734" w:rsidRDefault="00A44734" w:rsidP="00A44734">
          <w:pPr>
            <w:pStyle w:val="ListParagraph"/>
          </w:pPr>
          <w:r w:rsidRPr="00A44734">
            <w:t>[Third task or achievement]</w:t>
          </w:r>
        </w:p>
      </w:sdtContent>
    </w:sdt>
    <w:p w:rsidR="00A44734" w:rsidRDefault="001B4F60" w:rsidP="00A44734">
      <w:pPr>
        <w:pStyle w:val="Heading1"/>
      </w:pPr>
      <w:r>
        <w:t>Week 4</w:t>
      </w:r>
    </w:p>
    <w:sdt>
      <w:sdtPr>
        <w:alias w:val="Task"/>
        <w:tag w:val="Task"/>
        <w:id w:val="1376169052"/>
        <w:placeholder>
          <w:docPart w:val="DD214CE62D314738A517B4C9CDFC5937"/>
        </w:placeholder>
        <w:temporary/>
        <w:showingPlcHdr/>
      </w:sdtPr>
      <w:sdtEndPr/>
      <w:sdtContent>
        <w:p w:rsidR="00A44734" w:rsidRPr="00A44734" w:rsidRDefault="00A44734" w:rsidP="00A44734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1376169053"/>
        <w:placeholder>
          <w:docPart w:val="53D1C823750540A3B0E4992B3593AEDF"/>
        </w:placeholder>
        <w:temporary/>
        <w:showingPlcHdr/>
      </w:sdtPr>
      <w:sdtEndPr/>
      <w:sdtContent>
        <w:p w:rsidR="00A44734" w:rsidRPr="00A44734" w:rsidRDefault="00A44734" w:rsidP="00A44734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1376169054"/>
        <w:placeholder>
          <w:docPart w:val="DB78E669C7EC4130BB5C7D971F9FD07A"/>
        </w:placeholder>
        <w:temporary/>
        <w:showingPlcHdr/>
      </w:sdtPr>
      <w:sdtEndPr/>
      <w:sdtContent>
        <w:p w:rsidR="00A44734" w:rsidRPr="00A44734" w:rsidRDefault="00A44734" w:rsidP="00A44734">
          <w:pPr>
            <w:pStyle w:val="ListParagraph"/>
          </w:pPr>
          <w:r w:rsidRPr="00A44734">
            <w:t>[Third task or achievement]</w:t>
          </w:r>
        </w:p>
      </w:sdtContent>
    </w:sdt>
    <w:p w:rsidR="00A44734" w:rsidRDefault="001B4F60" w:rsidP="00A44734">
      <w:pPr>
        <w:pStyle w:val="Heading1"/>
      </w:pPr>
      <w:r>
        <w:t>Week 5</w:t>
      </w:r>
    </w:p>
    <w:sdt>
      <w:sdtPr>
        <w:alias w:val="Task"/>
        <w:tag w:val="Task"/>
        <w:id w:val="1376169055"/>
        <w:placeholder>
          <w:docPart w:val="0848AB535D4142679A22F31C7012FD86"/>
        </w:placeholder>
        <w:temporary/>
        <w:showingPlcHdr/>
      </w:sdtPr>
      <w:sdtEndPr/>
      <w:sdtContent>
        <w:p w:rsidR="00A44734" w:rsidRPr="00A44734" w:rsidRDefault="00A44734" w:rsidP="00A44734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1376169056"/>
        <w:placeholder>
          <w:docPart w:val="3D604EF5B3AC4E36BA737334D8E08684"/>
        </w:placeholder>
        <w:temporary/>
        <w:showingPlcHdr/>
      </w:sdtPr>
      <w:sdtEndPr/>
      <w:sdtContent>
        <w:p w:rsidR="00A44734" w:rsidRPr="00A44734" w:rsidRDefault="00A44734" w:rsidP="00A44734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1376169057"/>
        <w:placeholder>
          <w:docPart w:val="093CF2F28A7A4C3788FB8548BD3A5FDE"/>
        </w:placeholder>
        <w:temporary/>
        <w:showingPlcHdr/>
      </w:sdtPr>
      <w:sdtEndPr/>
      <w:sdtContent>
        <w:p w:rsidR="00A44734" w:rsidRPr="00A44734" w:rsidRDefault="00A44734" w:rsidP="00A44734">
          <w:pPr>
            <w:pStyle w:val="ListParagraph"/>
          </w:pPr>
          <w:r w:rsidRPr="00A44734">
            <w:t>[Third task or achievement]</w:t>
          </w:r>
        </w:p>
      </w:sdtContent>
    </w:sdt>
    <w:p w:rsidR="00A44734" w:rsidRDefault="001B4F60" w:rsidP="00A44734">
      <w:pPr>
        <w:pStyle w:val="Heading1"/>
      </w:pPr>
      <w:r>
        <w:t>Week 6</w:t>
      </w:r>
    </w:p>
    <w:sdt>
      <w:sdtPr>
        <w:alias w:val="Task"/>
        <w:tag w:val="Task"/>
        <w:id w:val="1376169058"/>
        <w:placeholder>
          <w:docPart w:val="15271EF05F4C4E4DB625CB625B2E7474"/>
        </w:placeholder>
        <w:temporary/>
        <w:showingPlcHdr/>
      </w:sdtPr>
      <w:sdtEndPr/>
      <w:sdtContent>
        <w:p w:rsidR="00A44734" w:rsidRPr="00A44734" w:rsidRDefault="00A44734" w:rsidP="00A44734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1376169059"/>
        <w:placeholder>
          <w:docPart w:val="BE3CD2DBBF954D5C860305B186602277"/>
        </w:placeholder>
        <w:temporary/>
        <w:showingPlcHdr/>
      </w:sdtPr>
      <w:sdtEndPr/>
      <w:sdtContent>
        <w:p w:rsidR="00A44734" w:rsidRPr="00A44734" w:rsidRDefault="00A44734" w:rsidP="00A44734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1376169060"/>
        <w:placeholder>
          <w:docPart w:val="3808876CF43E4285B27808612A1FFCED"/>
        </w:placeholder>
        <w:temporary/>
        <w:showingPlcHdr/>
      </w:sdtPr>
      <w:sdtEndPr/>
      <w:sdtContent>
        <w:p w:rsidR="00A44734" w:rsidRDefault="00A44734" w:rsidP="00A44734">
          <w:pPr>
            <w:pStyle w:val="ListParagraph"/>
          </w:pPr>
          <w:r w:rsidRPr="00A44734">
            <w:t>[Third task or achievement]</w:t>
          </w:r>
        </w:p>
      </w:sdtContent>
    </w:sdt>
    <w:p w:rsidR="00E261B4" w:rsidRDefault="00E261B4" w:rsidP="001B4F60"/>
    <w:p w:rsidR="001B4F60" w:rsidRPr="00A44734" w:rsidRDefault="001B4F60" w:rsidP="001B4F60">
      <w:pPr>
        <w:pStyle w:val="Heading1"/>
      </w:pPr>
      <w:r>
        <w:t>Week 7</w:t>
      </w:r>
    </w:p>
    <w:sdt>
      <w:sdtPr>
        <w:alias w:val="Task"/>
        <w:tag w:val="Task"/>
        <w:id w:val="-402919498"/>
        <w:placeholder>
          <w:docPart w:val="2C1A18ACBCDC4666BA115078C3A72C8C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-1885485657"/>
        <w:placeholder>
          <w:docPart w:val="DB25D63CE0604F33A53265D971FC4921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-54091521"/>
        <w:placeholder>
          <w:docPart w:val="FDB04D332D3C4782AE1B7A7A24628A35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[Third task or achievement]</w:t>
          </w:r>
        </w:p>
      </w:sdtContent>
    </w:sdt>
    <w:p w:rsidR="001B4F60" w:rsidRDefault="001B4F60" w:rsidP="001B4F60">
      <w:pPr>
        <w:pStyle w:val="Heading1"/>
      </w:pPr>
      <w:r>
        <w:t>Week 8</w:t>
      </w:r>
    </w:p>
    <w:sdt>
      <w:sdtPr>
        <w:alias w:val="Task"/>
        <w:tag w:val="Task"/>
        <w:id w:val="-1109350330"/>
        <w:placeholder>
          <w:docPart w:val="4095249E820A48BAB9459F57E583F191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-556477990"/>
        <w:placeholder>
          <w:docPart w:val="F8D9740035B14010BEE19CCE920482A7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-229316110"/>
        <w:placeholder>
          <w:docPart w:val="0801EFD276934F03B5A2EB07F310C7FC"/>
        </w:placeholder>
        <w:temporary/>
        <w:showingPlcHdr/>
      </w:sdtPr>
      <w:sdtContent>
        <w:p w:rsidR="001B4F60" w:rsidRDefault="001B4F60" w:rsidP="001B4F60">
          <w:pPr>
            <w:pStyle w:val="ListParagraph"/>
          </w:pPr>
          <w:r w:rsidRPr="00A44734">
            <w:t>[Third task or achievement]</w:t>
          </w:r>
        </w:p>
      </w:sdtContent>
    </w:sdt>
    <w:p w:rsidR="001B4F60" w:rsidRDefault="001B4F60" w:rsidP="001B4F60">
      <w:pPr>
        <w:pStyle w:val="Heading1"/>
      </w:pPr>
      <w:r>
        <w:t>Week 9</w:t>
      </w:r>
    </w:p>
    <w:sdt>
      <w:sdtPr>
        <w:alias w:val="Task"/>
        <w:tag w:val="Task"/>
        <w:id w:val="1379895233"/>
        <w:placeholder>
          <w:docPart w:val="C31D29C0BD6A4F55A2D01DABC4CE28B1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1256330372"/>
        <w:placeholder>
          <w:docPart w:val="1C2632B6E99641CEB7F8D2B869082188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1222481682"/>
        <w:placeholder>
          <w:docPart w:val="96FDA22371A148DFA95F80F489934711"/>
        </w:placeholder>
        <w:temporary/>
        <w:showingPlcHdr/>
      </w:sdtPr>
      <w:sdtContent>
        <w:p w:rsidR="001B4F60" w:rsidRDefault="001B4F60" w:rsidP="001B4F60">
          <w:pPr>
            <w:pStyle w:val="ListParagraph"/>
          </w:pPr>
          <w:r w:rsidRPr="00A44734">
            <w:t>[Third task or achievement]</w:t>
          </w:r>
        </w:p>
      </w:sdtContent>
    </w:sdt>
    <w:p w:rsidR="001B4F60" w:rsidRDefault="001B4F60" w:rsidP="001B4F60">
      <w:pPr>
        <w:pStyle w:val="Heading1"/>
      </w:pPr>
      <w:r>
        <w:t>Week 10</w:t>
      </w:r>
    </w:p>
    <w:sdt>
      <w:sdtPr>
        <w:alias w:val="Task"/>
        <w:tag w:val="Task"/>
        <w:id w:val="-134031352"/>
        <w:placeholder>
          <w:docPart w:val="79572123CB9C461091F71772480E7DA0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142239889"/>
        <w:placeholder>
          <w:docPart w:val="3F760F6E2C204F17A6A10D5AE4AA0594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-439992737"/>
        <w:placeholder>
          <w:docPart w:val="2AE38A3E0F854D57A1F848A0E04A4E4B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[Third task or achievement]</w:t>
          </w:r>
        </w:p>
      </w:sdtContent>
    </w:sdt>
    <w:p w:rsidR="001B4F60" w:rsidRDefault="001B4F60" w:rsidP="001B4F60">
      <w:pPr>
        <w:pStyle w:val="Heading1"/>
      </w:pPr>
      <w:r>
        <w:t>Week 11</w:t>
      </w:r>
    </w:p>
    <w:sdt>
      <w:sdtPr>
        <w:alias w:val="Task"/>
        <w:tag w:val="Task"/>
        <w:id w:val="59995077"/>
        <w:placeholder>
          <w:docPart w:val="DBB25AC92B5747C9AEDC3F51A0C12C21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-1667617440"/>
        <w:placeholder>
          <w:docPart w:val="361FB0983303434DA66DB255BFEE8E0D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107942458"/>
        <w:placeholder>
          <w:docPart w:val="A1E5B79636D548D5B574F4B06C3D1C6D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[Third task or achievement]</w:t>
          </w:r>
        </w:p>
      </w:sdtContent>
    </w:sdt>
    <w:p w:rsidR="001B4F60" w:rsidRDefault="001B4F60" w:rsidP="001B4F60">
      <w:pPr>
        <w:pStyle w:val="Heading1"/>
      </w:pPr>
      <w:r>
        <w:t>Week 12</w:t>
      </w:r>
    </w:p>
    <w:sdt>
      <w:sdtPr>
        <w:alias w:val="Task"/>
        <w:tag w:val="Task"/>
        <w:id w:val="-1812393687"/>
        <w:placeholder>
          <w:docPart w:val="F05BDA246A3649CDB705217F6684C58E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-1587690194"/>
        <w:placeholder>
          <w:docPart w:val="B2E0533E0D9D45FCB5C75057E7D1B3E2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-402603670"/>
        <w:placeholder>
          <w:docPart w:val="2D145EA4B65C4E8E989B173DFDE1F73B"/>
        </w:placeholder>
        <w:temporary/>
        <w:showingPlcHdr/>
      </w:sdtPr>
      <w:sdtContent>
        <w:p w:rsidR="001B4F60" w:rsidRDefault="001B4F60" w:rsidP="001B4F60">
          <w:pPr>
            <w:pStyle w:val="ListParagraph"/>
          </w:pPr>
          <w:r w:rsidRPr="00A44734">
            <w:t>[Third task or achievement]</w:t>
          </w:r>
        </w:p>
      </w:sdtContent>
    </w:sdt>
    <w:p w:rsidR="001B4F60" w:rsidRDefault="001B4F60" w:rsidP="001B4F60"/>
    <w:p w:rsidR="001B4F60" w:rsidRPr="00A44734" w:rsidRDefault="001B4F60" w:rsidP="001B4F60">
      <w:pPr>
        <w:pStyle w:val="Heading1"/>
      </w:pPr>
      <w:r>
        <w:t>Week 1</w:t>
      </w:r>
      <w:r>
        <w:t>3</w:t>
      </w:r>
    </w:p>
    <w:sdt>
      <w:sdtPr>
        <w:alias w:val="Task"/>
        <w:tag w:val="Task"/>
        <w:id w:val="45042918"/>
        <w:placeholder>
          <w:docPart w:val="5A5E178F7B154E6986B7880A3F9D40C9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1985434625"/>
        <w:placeholder>
          <w:docPart w:val="032469B616CC40F5AA96961BA5F97395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90213066"/>
        <w:placeholder>
          <w:docPart w:val="4DDB74E88225418B853D8C2D05303AA7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[Third task or achievement]</w:t>
          </w:r>
        </w:p>
      </w:sdtContent>
    </w:sdt>
    <w:p w:rsidR="001B4F60" w:rsidRDefault="001B4F60" w:rsidP="001B4F60">
      <w:pPr>
        <w:pStyle w:val="Heading1"/>
      </w:pPr>
      <w:r>
        <w:t>Week 14</w:t>
      </w:r>
    </w:p>
    <w:sdt>
      <w:sdtPr>
        <w:alias w:val="Task"/>
        <w:tag w:val="Task"/>
        <w:id w:val="-964427786"/>
        <w:placeholder>
          <w:docPart w:val="C40E91A55D4E4430BC52EADAFFFB6E1B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-329453462"/>
        <w:placeholder>
          <w:docPart w:val="205CE9ECC6C54F2B8BC5BAEEF2AE3412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-2101632624"/>
        <w:placeholder>
          <w:docPart w:val="B3A86BCE757E4C018ADD42D6B0442C27"/>
        </w:placeholder>
        <w:temporary/>
        <w:showingPlcHdr/>
      </w:sdtPr>
      <w:sdtContent>
        <w:p w:rsidR="001B4F60" w:rsidRDefault="001B4F60" w:rsidP="001B4F60">
          <w:pPr>
            <w:pStyle w:val="ListParagraph"/>
          </w:pPr>
          <w:r w:rsidRPr="00A44734">
            <w:t>[Third task or achievement]</w:t>
          </w:r>
        </w:p>
      </w:sdtContent>
    </w:sdt>
    <w:p w:rsidR="001B4F60" w:rsidRDefault="001B4F60" w:rsidP="001B4F60">
      <w:pPr>
        <w:pStyle w:val="Heading1"/>
      </w:pPr>
      <w:r>
        <w:t>Week 15</w:t>
      </w:r>
    </w:p>
    <w:sdt>
      <w:sdtPr>
        <w:alias w:val="Task"/>
        <w:tag w:val="Task"/>
        <w:id w:val="1638137405"/>
        <w:placeholder>
          <w:docPart w:val="63878A328E4D4CBB905C65C61EE74D4F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-947929985"/>
        <w:placeholder>
          <w:docPart w:val="93BC8194038C407CBCB5659AF36C0E08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-1155991550"/>
        <w:placeholder>
          <w:docPart w:val="4F0A2A1E6F4E4D91AC8ACEC6222576B3"/>
        </w:placeholder>
        <w:temporary/>
        <w:showingPlcHdr/>
      </w:sdtPr>
      <w:sdtContent>
        <w:p w:rsidR="001B4F60" w:rsidRDefault="001B4F60" w:rsidP="001B4F60">
          <w:pPr>
            <w:pStyle w:val="ListParagraph"/>
          </w:pPr>
          <w:r w:rsidRPr="00A44734">
            <w:t>[Third task or achievement]</w:t>
          </w:r>
        </w:p>
      </w:sdtContent>
    </w:sdt>
    <w:p w:rsidR="001B4F60" w:rsidRDefault="001B4F60" w:rsidP="001B4F60">
      <w:pPr>
        <w:pStyle w:val="Heading1"/>
      </w:pPr>
      <w:r>
        <w:t>Week</w:t>
      </w:r>
      <w:r>
        <w:t xml:space="preserve"> 16</w:t>
      </w:r>
    </w:p>
    <w:sdt>
      <w:sdtPr>
        <w:alias w:val="Task"/>
        <w:tag w:val="Task"/>
        <w:id w:val="-516927479"/>
        <w:placeholder>
          <w:docPart w:val="8D51C4D81A5F410FBE30111A823E917B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-1369446980"/>
        <w:placeholder>
          <w:docPart w:val="7264C2C1B7E44A76BF2B8CAE7F02DD01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-757755698"/>
        <w:placeholder>
          <w:docPart w:val="5B38AC080732493294AEEEF1630860F2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[Third task or achievement]</w:t>
          </w:r>
        </w:p>
      </w:sdtContent>
    </w:sdt>
    <w:p w:rsidR="001B4F60" w:rsidRDefault="001B4F60" w:rsidP="001B4F60">
      <w:pPr>
        <w:pStyle w:val="Heading1"/>
      </w:pPr>
      <w:r>
        <w:t>Week 17</w:t>
      </w:r>
    </w:p>
    <w:sdt>
      <w:sdtPr>
        <w:alias w:val="Task"/>
        <w:tag w:val="Task"/>
        <w:id w:val="2085481049"/>
        <w:placeholder>
          <w:docPart w:val="BA3BF479E819444693FE319475ABC468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-981457185"/>
        <w:placeholder>
          <w:docPart w:val="2F22078C6B3C4A2DABC0E356255F95B0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-1848864887"/>
        <w:placeholder>
          <w:docPart w:val="C52CBF90D7204A6AB9D7A1504429410E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[Third task or achievement]</w:t>
          </w:r>
        </w:p>
      </w:sdtContent>
    </w:sdt>
    <w:p w:rsidR="001B4F60" w:rsidRDefault="001B4F60" w:rsidP="001B4F60">
      <w:pPr>
        <w:pStyle w:val="Heading1"/>
      </w:pPr>
      <w:r>
        <w:t>Week 18</w:t>
      </w:r>
    </w:p>
    <w:sdt>
      <w:sdtPr>
        <w:alias w:val="Task"/>
        <w:tag w:val="Task"/>
        <w:id w:val="-568886061"/>
        <w:placeholder>
          <w:docPart w:val="51F5E4BAB4E9422A888FC4A6DAF450F2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[First task or achievement]</w:t>
          </w:r>
        </w:p>
      </w:sdtContent>
    </w:sdt>
    <w:sdt>
      <w:sdtPr>
        <w:alias w:val="Task"/>
        <w:tag w:val="Task"/>
        <w:id w:val="-30115258"/>
        <w:placeholder>
          <w:docPart w:val="BEAD0A3C2158483A84ACA93FF73D415D"/>
        </w:placeholder>
        <w:temporary/>
        <w:showingPlcHdr/>
      </w:sdtPr>
      <w:sdtContent>
        <w:p w:rsidR="001B4F60" w:rsidRPr="00A44734" w:rsidRDefault="001B4F60" w:rsidP="001B4F60">
          <w:pPr>
            <w:pStyle w:val="ListParagraph"/>
          </w:pPr>
          <w:r w:rsidRPr="00A44734">
            <w:t>[Second task or achievement]</w:t>
          </w:r>
        </w:p>
      </w:sdtContent>
    </w:sdt>
    <w:sdt>
      <w:sdtPr>
        <w:alias w:val="Task"/>
        <w:tag w:val="Task"/>
        <w:id w:val="504563819"/>
        <w:placeholder>
          <w:docPart w:val="CE51BBB9DA5B4CBEBE3E9E5F1506A49B"/>
        </w:placeholder>
        <w:temporary/>
        <w:showingPlcHdr/>
      </w:sdtPr>
      <w:sdtContent>
        <w:p w:rsidR="001B4F60" w:rsidRDefault="001B4F60" w:rsidP="001B4F60">
          <w:pPr>
            <w:pStyle w:val="ListParagraph"/>
          </w:pPr>
          <w:r w:rsidRPr="00A44734">
            <w:t>[Third task or achievement]</w:t>
          </w:r>
        </w:p>
      </w:sdtContent>
    </w:sdt>
    <w:p w:rsidR="001B4F60" w:rsidRDefault="001B4F60" w:rsidP="001B4F60"/>
    <w:p w:rsidR="001B4F60" w:rsidRPr="00A44734" w:rsidRDefault="001B4F60" w:rsidP="001B4F60"/>
    <w:sectPr w:rsidR="001B4F60" w:rsidRPr="00A44734" w:rsidSect="00A44734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AA06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4828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1475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FE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7CE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A20A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941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1FAA1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C7E97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563C0704"/>
    <w:multiLevelType w:val="multilevel"/>
    <w:tmpl w:val="D8CE14EA"/>
    <w:lvl w:ilvl="0">
      <w:start w:val="1"/>
      <w:numFmt w:val="bullet"/>
      <w:pStyle w:val="ListParagraph"/>
      <w:lvlText w:val="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12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13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3"/>
  </w:num>
  <w:num w:numId="5">
    <w:abstractNumId w:val="1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B4F60"/>
    <w:rsid w:val="000156D6"/>
    <w:rsid w:val="000D0FCD"/>
    <w:rsid w:val="00114474"/>
    <w:rsid w:val="001819EE"/>
    <w:rsid w:val="001B4F60"/>
    <w:rsid w:val="001D097A"/>
    <w:rsid w:val="00221CC1"/>
    <w:rsid w:val="00232BD4"/>
    <w:rsid w:val="00383298"/>
    <w:rsid w:val="00445F89"/>
    <w:rsid w:val="00462AF2"/>
    <w:rsid w:val="004B4C42"/>
    <w:rsid w:val="004B751B"/>
    <w:rsid w:val="004F555D"/>
    <w:rsid w:val="005273BA"/>
    <w:rsid w:val="0059622C"/>
    <w:rsid w:val="005F1D4B"/>
    <w:rsid w:val="005F34B3"/>
    <w:rsid w:val="005F38A4"/>
    <w:rsid w:val="00610CD6"/>
    <w:rsid w:val="006E2D31"/>
    <w:rsid w:val="006E6FD9"/>
    <w:rsid w:val="00707842"/>
    <w:rsid w:val="00715A0A"/>
    <w:rsid w:val="00720141"/>
    <w:rsid w:val="00743E01"/>
    <w:rsid w:val="0086638E"/>
    <w:rsid w:val="008C1EF6"/>
    <w:rsid w:val="008E23DB"/>
    <w:rsid w:val="008E2B0D"/>
    <w:rsid w:val="009241DD"/>
    <w:rsid w:val="00A41E6D"/>
    <w:rsid w:val="00A44734"/>
    <w:rsid w:val="00A660DB"/>
    <w:rsid w:val="00A846D0"/>
    <w:rsid w:val="00B037F9"/>
    <w:rsid w:val="00B14EFB"/>
    <w:rsid w:val="00B50FE9"/>
    <w:rsid w:val="00B516E1"/>
    <w:rsid w:val="00BB2EE1"/>
    <w:rsid w:val="00BB5FF6"/>
    <w:rsid w:val="00C37782"/>
    <w:rsid w:val="00C47922"/>
    <w:rsid w:val="00C721A9"/>
    <w:rsid w:val="00CA260E"/>
    <w:rsid w:val="00CD5704"/>
    <w:rsid w:val="00E137D3"/>
    <w:rsid w:val="00E261B4"/>
    <w:rsid w:val="00F37FE5"/>
    <w:rsid w:val="00F810E2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A3764"/>
  <w15:docId w15:val="{F5D55083-E7E5-44E8-9A35-B43A7DB0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2D31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6E2D31"/>
    <w:pPr>
      <w:spacing w:before="240"/>
      <w:outlineLvl w:val="0"/>
    </w:pPr>
    <w:rPr>
      <w:rFonts w:asciiTheme="majorHAnsi" w:hAnsiTheme="majorHAnsi"/>
      <w:b/>
      <w:color w:val="404040" w:themeColor="text1" w:themeTint="BF"/>
      <w:sz w:val="26"/>
    </w:rPr>
  </w:style>
  <w:style w:type="paragraph" w:styleId="Heading2">
    <w:name w:val="heading 2"/>
    <w:basedOn w:val="Normal"/>
    <w:next w:val="Normal"/>
    <w:qFormat/>
    <w:rsid w:val="006E2D31"/>
    <w:pPr>
      <w:keepNext/>
      <w:spacing w:before="240" w:after="60"/>
      <w:outlineLvl w:val="1"/>
    </w:pPr>
    <w:rPr>
      <w:rFonts w:ascii="Arial" w:hAnsi="Arial" w:cs="Arial"/>
      <w:b/>
      <w:bCs/>
      <w:i/>
      <w:color w:val="089BA2" w:themeColor="accent3" w:themeShade="BF"/>
      <w:sz w:val="26"/>
      <w:szCs w:val="26"/>
    </w:rPr>
  </w:style>
  <w:style w:type="paragraph" w:styleId="Heading3">
    <w:name w:val="heading 3"/>
    <w:basedOn w:val="Normal"/>
    <w:next w:val="Normal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C721A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E2D31"/>
    <w:pPr>
      <w:shd w:val="clear" w:color="auto" w:fill="089BA2" w:themeFill="accent3" w:themeFillShade="BF"/>
      <w:spacing w:after="240"/>
    </w:pPr>
    <w:rPr>
      <w:rFonts w:asciiTheme="majorHAnsi" w:hAnsiTheme="majorHAnsi"/>
      <w:b/>
      <w:caps/>
      <w:color w:val="FFFFFF" w:themeColor="background1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6E2D31"/>
    <w:rPr>
      <w:rFonts w:asciiTheme="majorHAnsi" w:hAnsiTheme="majorHAnsi"/>
      <w:b/>
      <w:caps/>
      <w:color w:val="FFFFFF" w:themeColor="background1"/>
      <w:sz w:val="32"/>
      <w:szCs w:val="24"/>
      <w:shd w:val="clear" w:color="auto" w:fill="089BA2" w:themeFill="accent3" w:themeFillShade="BF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6E2D31"/>
    <w:rPr>
      <w:b/>
      <w:i/>
      <w:color w:val="05676C" w:themeColor="accent3" w:themeShade="8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6E2D31"/>
    <w:rPr>
      <w:rFonts w:asciiTheme="minorHAnsi" w:hAnsiTheme="minorHAnsi"/>
      <w:b/>
      <w:i/>
      <w:color w:val="05676C" w:themeColor="accent3" w:themeShade="80"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E2D31"/>
    <w:pPr>
      <w:numPr>
        <w:numId w:val="1"/>
      </w:numPr>
      <w:ind w:hanging="630"/>
    </w:pPr>
    <w:rPr>
      <w:rFonts w:cs="Arial"/>
      <w:color w:val="262626" w:themeColor="text1" w:themeTint="D9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ha\AppData\Roaming\Microsoft\Templates\Employee%20weekly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DD5B23523043D592A8EA7741FED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96987-F654-4705-AFDE-12E3408ED915}"/>
      </w:docPartPr>
      <w:docPartBody>
        <w:p w:rsidR="00000000" w:rsidRDefault="00BE7387">
          <w:pPr>
            <w:pStyle w:val="78DD5B23523043D592A8EA7741FED89F"/>
          </w:pPr>
          <w:r>
            <w:t>[date]</w:t>
          </w:r>
        </w:p>
      </w:docPartBody>
    </w:docPart>
    <w:docPart>
      <w:docPartPr>
        <w:name w:val="F81D7145774946F69ED8735599306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40AA0-AF28-4B0A-AA08-C7FAF37CEA4E}"/>
      </w:docPartPr>
      <w:docPartBody>
        <w:p w:rsidR="00000000" w:rsidRDefault="00BE7387">
          <w:pPr>
            <w:pStyle w:val="F81D7145774946F69ED8735599306172"/>
          </w:pPr>
          <w:r>
            <w:t>[date]</w:t>
          </w:r>
        </w:p>
      </w:docPartBody>
    </w:docPart>
    <w:docPart>
      <w:docPartPr>
        <w:name w:val="0B5DA0BB7BE744FB88B44A6332E65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DAB2F-5CDC-45AC-8460-6528EE2C25FF}"/>
      </w:docPartPr>
      <w:docPartBody>
        <w:p w:rsidR="00000000" w:rsidRDefault="00BE7387">
          <w:pPr>
            <w:pStyle w:val="0B5DA0BB7BE744FB88B44A6332E6574B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F01F1443CE6D486A8127B105E0BCA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868D9-1BDA-46EA-AEC5-069C6B7AF004}"/>
      </w:docPartPr>
      <w:docPartBody>
        <w:p w:rsidR="00000000" w:rsidRDefault="00BE7387">
          <w:pPr>
            <w:pStyle w:val="F01F1443CE6D486A8127B105E0BCA352"/>
          </w:pPr>
          <w:r>
            <w:t>[Second task or achievement]</w:t>
          </w:r>
        </w:p>
      </w:docPartBody>
    </w:docPart>
    <w:docPart>
      <w:docPartPr>
        <w:name w:val="69721DEFD45547D0B2D440AB3121E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5282D-C882-4D55-8B52-92BA86722A07}"/>
      </w:docPartPr>
      <w:docPartBody>
        <w:p w:rsidR="00000000" w:rsidRDefault="00BE7387">
          <w:pPr>
            <w:pStyle w:val="69721DEFD45547D0B2D440AB3121E6DA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DF7F82E0D11E49CA8ED4415664082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EFB40-1312-4868-B55E-31F882C35118}"/>
      </w:docPartPr>
      <w:docPartBody>
        <w:p w:rsidR="00000000" w:rsidRDefault="00BE7387">
          <w:pPr>
            <w:pStyle w:val="DF7F82E0D11E49CA8ED4415664082C46"/>
          </w:pPr>
          <w:r>
            <w:t>[</w:t>
          </w:r>
          <w:r w:rsidRPr="006E2D31">
            <w:t xml:space="preserve">First task or </w:t>
          </w:r>
          <w:r w:rsidRPr="006E2D31">
            <w:t>achievement</w:t>
          </w:r>
          <w:r>
            <w:t>]</w:t>
          </w:r>
        </w:p>
      </w:docPartBody>
    </w:docPart>
    <w:docPart>
      <w:docPartPr>
        <w:name w:val="3D85CF93BAF149378232260B7B6B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5C556-8290-4A08-B8AD-A03985B217B2}"/>
      </w:docPartPr>
      <w:docPartBody>
        <w:p w:rsidR="00000000" w:rsidRDefault="00BE7387">
          <w:pPr>
            <w:pStyle w:val="3D85CF93BAF149378232260B7B6BA2C9"/>
          </w:pPr>
          <w:r>
            <w:t>[Second task or achievement]</w:t>
          </w:r>
        </w:p>
      </w:docPartBody>
    </w:docPart>
    <w:docPart>
      <w:docPartPr>
        <w:name w:val="0232C38A28A54D7895FDCFF9C4356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96276-80A0-46E5-B063-9FB08FE66908}"/>
      </w:docPartPr>
      <w:docPartBody>
        <w:p w:rsidR="00000000" w:rsidRDefault="00BE7387">
          <w:pPr>
            <w:pStyle w:val="0232C38A28A54D7895FDCFF9C4356B7E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0FD3553563754090A2C69C363C67F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E2446-9962-45FC-8F78-04C684749A81}"/>
      </w:docPartPr>
      <w:docPartBody>
        <w:p w:rsidR="00000000" w:rsidRDefault="00BE7387">
          <w:pPr>
            <w:pStyle w:val="0FD3553563754090A2C69C363C67F2F8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2AB9A19D597B4BB482364EDA367E2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82EF6-7E5E-4B7D-8152-9E02590516FC}"/>
      </w:docPartPr>
      <w:docPartBody>
        <w:p w:rsidR="00000000" w:rsidRDefault="00BE7387">
          <w:pPr>
            <w:pStyle w:val="2AB9A19D597B4BB482364EDA367E2E39"/>
          </w:pPr>
          <w:r>
            <w:t>[Second task or achievement]</w:t>
          </w:r>
        </w:p>
      </w:docPartBody>
    </w:docPart>
    <w:docPart>
      <w:docPartPr>
        <w:name w:val="2F9D0F75A7C741DFB28423AA9782C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9F9B-24A7-4A02-AB08-0D14DADB10B7}"/>
      </w:docPartPr>
      <w:docPartBody>
        <w:p w:rsidR="00000000" w:rsidRDefault="00BE7387">
          <w:pPr>
            <w:pStyle w:val="2F9D0F75A7C741DFB28423AA9782C885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DD214CE62D314738A517B4C9CDFC5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570A8-9F07-400F-A9A4-4BE6A61ACE18}"/>
      </w:docPartPr>
      <w:docPartBody>
        <w:p w:rsidR="00000000" w:rsidRDefault="00BE7387">
          <w:pPr>
            <w:pStyle w:val="DD214CE62D314738A517B4C9CDFC5937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53D1C823750540A3B0E4992B3593A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1732B-76CF-45E5-BA71-616A71F4F875}"/>
      </w:docPartPr>
      <w:docPartBody>
        <w:p w:rsidR="00000000" w:rsidRDefault="00BE7387">
          <w:pPr>
            <w:pStyle w:val="53D1C823750540A3B0E4992B3593AEDF"/>
          </w:pPr>
          <w:r>
            <w:t>[Second task or achievement]</w:t>
          </w:r>
        </w:p>
      </w:docPartBody>
    </w:docPart>
    <w:docPart>
      <w:docPartPr>
        <w:name w:val="DB78E669C7EC4130BB5C7D971F9F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DDF61-A3AD-45F8-B5BD-0C8EA095B32A}"/>
      </w:docPartPr>
      <w:docPartBody>
        <w:p w:rsidR="00000000" w:rsidRDefault="00BE7387">
          <w:pPr>
            <w:pStyle w:val="DB78E669C7EC4130BB5C7D971F9FD07A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0848AB535D4142679A22F31C7012F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AA4B6-C747-406F-89BE-EAD43F92BE7B}"/>
      </w:docPartPr>
      <w:docPartBody>
        <w:p w:rsidR="00000000" w:rsidRDefault="00BE7387">
          <w:pPr>
            <w:pStyle w:val="0848AB535D4142679A22F31C7012FD86"/>
          </w:pPr>
          <w:r>
            <w:t>[</w:t>
          </w:r>
          <w:r w:rsidRPr="006E2D31">
            <w:t xml:space="preserve">First task or </w:t>
          </w:r>
          <w:r w:rsidRPr="006E2D31">
            <w:t>achievement</w:t>
          </w:r>
          <w:r>
            <w:t>]</w:t>
          </w:r>
        </w:p>
      </w:docPartBody>
    </w:docPart>
    <w:docPart>
      <w:docPartPr>
        <w:name w:val="3D604EF5B3AC4E36BA737334D8E08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3184-BE5A-4DA6-8898-FE3698C93463}"/>
      </w:docPartPr>
      <w:docPartBody>
        <w:p w:rsidR="00000000" w:rsidRDefault="00BE7387">
          <w:pPr>
            <w:pStyle w:val="3D604EF5B3AC4E36BA737334D8E08684"/>
          </w:pPr>
          <w:r>
            <w:t>[Second task or achievement]</w:t>
          </w:r>
        </w:p>
      </w:docPartBody>
    </w:docPart>
    <w:docPart>
      <w:docPartPr>
        <w:name w:val="093CF2F28A7A4C3788FB8548BD3A5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851A6-4D94-430F-A390-DB67D2A42B10}"/>
      </w:docPartPr>
      <w:docPartBody>
        <w:p w:rsidR="00000000" w:rsidRDefault="00BE7387">
          <w:pPr>
            <w:pStyle w:val="093CF2F28A7A4C3788FB8548BD3A5FDE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15271EF05F4C4E4DB625CB625B2E7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857C5-CF6B-4BE5-A38F-165E94A75508}"/>
      </w:docPartPr>
      <w:docPartBody>
        <w:p w:rsidR="00000000" w:rsidRDefault="00BE7387">
          <w:pPr>
            <w:pStyle w:val="15271EF05F4C4E4DB625CB625B2E7474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BE3CD2DBBF954D5C860305B186602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909DA-E6B7-4037-A428-E88B0BD571E4}"/>
      </w:docPartPr>
      <w:docPartBody>
        <w:p w:rsidR="00000000" w:rsidRDefault="00BE7387">
          <w:pPr>
            <w:pStyle w:val="BE3CD2DBBF954D5C860305B186602277"/>
          </w:pPr>
          <w:r>
            <w:t>[Second task or achievement]</w:t>
          </w:r>
        </w:p>
      </w:docPartBody>
    </w:docPart>
    <w:docPart>
      <w:docPartPr>
        <w:name w:val="3808876CF43E4285B27808612A1FF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AA96B-7437-45C8-BB14-0E508098D54A}"/>
      </w:docPartPr>
      <w:docPartBody>
        <w:p w:rsidR="00000000" w:rsidRDefault="00BE7387">
          <w:pPr>
            <w:pStyle w:val="3808876CF43E4285B27808612A1FFCED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2C1A18ACBCDC4666BA115078C3A72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278B7-B229-4342-AD21-538263F3E7D4}"/>
      </w:docPartPr>
      <w:docPartBody>
        <w:p w:rsidR="00000000" w:rsidRDefault="000C073A" w:rsidP="000C073A">
          <w:pPr>
            <w:pStyle w:val="2C1A18ACBCDC4666BA115078C3A72C8C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DB25D63CE0604F33A53265D971FC4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EE4C0-5D36-42A4-99CD-6F14ADE0AA2A}"/>
      </w:docPartPr>
      <w:docPartBody>
        <w:p w:rsidR="00000000" w:rsidRDefault="000C073A" w:rsidP="000C073A">
          <w:pPr>
            <w:pStyle w:val="DB25D63CE0604F33A53265D971FC4921"/>
          </w:pPr>
          <w:r>
            <w:t>[Second task or achievement]</w:t>
          </w:r>
        </w:p>
      </w:docPartBody>
    </w:docPart>
    <w:docPart>
      <w:docPartPr>
        <w:name w:val="FDB04D332D3C4782AE1B7A7A24628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D7631-F988-40C2-9C38-11AF58AD9F02}"/>
      </w:docPartPr>
      <w:docPartBody>
        <w:p w:rsidR="00000000" w:rsidRDefault="000C073A" w:rsidP="000C073A">
          <w:pPr>
            <w:pStyle w:val="FDB04D332D3C4782AE1B7A7A24628A35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4095249E820A48BAB9459F57E583F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EE28E-F649-4DB6-AAA0-15A54749BF7A}"/>
      </w:docPartPr>
      <w:docPartBody>
        <w:p w:rsidR="00000000" w:rsidRDefault="000C073A" w:rsidP="000C073A">
          <w:pPr>
            <w:pStyle w:val="4095249E820A48BAB9459F57E583F191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F8D9740035B14010BEE19CCE92048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50D0E-BC2D-41E6-9BF4-31D8B37937B6}"/>
      </w:docPartPr>
      <w:docPartBody>
        <w:p w:rsidR="00000000" w:rsidRDefault="000C073A" w:rsidP="000C073A">
          <w:pPr>
            <w:pStyle w:val="F8D9740035B14010BEE19CCE920482A7"/>
          </w:pPr>
          <w:r>
            <w:t>[Second task or achievement]</w:t>
          </w:r>
        </w:p>
      </w:docPartBody>
    </w:docPart>
    <w:docPart>
      <w:docPartPr>
        <w:name w:val="0801EFD276934F03B5A2EB07F310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0DDD2-4749-422F-9B6A-CC59375A9089}"/>
      </w:docPartPr>
      <w:docPartBody>
        <w:p w:rsidR="00000000" w:rsidRDefault="000C073A" w:rsidP="000C073A">
          <w:pPr>
            <w:pStyle w:val="0801EFD276934F03B5A2EB07F310C7FC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C31D29C0BD6A4F55A2D01DABC4CE2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E9D55-FF03-49C4-8E47-F140A2A97414}"/>
      </w:docPartPr>
      <w:docPartBody>
        <w:p w:rsidR="00000000" w:rsidRDefault="000C073A" w:rsidP="000C073A">
          <w:pPr>
            <w:pStyle w:val="C31D29C0BD6A4F55A2D01DABC4CE28B1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1C2632B6E99641CEB7F8D2B869082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60D67-521D-4853-83D1-988801A1B9C2}"/>
      </w:docPartPr>
      <w:docPartBody>
        <w:p w:rsidR="00000000" w:rsidRDefault="000C073A" w:rsidP="000C073A">
          <w:pPr>
            <w:pStyle w:val="1C2632B6E99641CEB7F8D2B869082188"/>
          </w:pPr>
          <w:r>
            <w:t>[Second task or achievement]</w:t>
          </w:r>
        </w:p>
      </w:docPartBody>
    </w:docPart>
    <w:docPart>
      <w:docPartPr>
        <w:name w:val="96FDA22371A148DFA95F80F489934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3C766-AFB3-4753-A970-07F28490D9BD}"/>
      </w:docPartPr>
      <w:docPartBody>
        <w:p w:rsidR="00000000" w:rsidRDefault="000C073A" w:rsidP="000C073A">
          <w:pPr>
            <w:pStyle w:val="96FDA22371A148DFA95F80F489934711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9572123CB9C461091F71772480E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35C7E-F75F-47D3-BFCD-93DF01B754EC}"/>
      </w:docPartPr>
      <w:docPartBody>
        <w:p w:rsidR="00000000" w:rsidRDefault="000C073A" w:rsidP="000C073A">
          <w:pPr>
            <w:pStyle w:val="79572123CB9C461091F71772480E7DA0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3F760F6E2C204F17A6A10D5AE4AA0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86670-EB88-46DF-91A2-38628AEA3FC1}"/>
      </w:docPartPr>
      <w:docPartBody>
        <w:p w:rsidR="00000000" w:rsidRDefault="000C073A" w:rsidP="000C073A">
          <w:pPr>
            <w:pStyle w:val="3F760F6E2C204F17A6A10D5AE4AA0594"/>
          </w:pPr>
          <w:r>
            <w:t>[Second task or achievement]</w:t>
          </w:r>
        </w:p>
      </w:docPartBody>
    </w:docPart>
    <w:docPart>
      <w:docPartPr>
        <w:name w:val="2AE38A3E0F854D57A1F848A0E04A4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35C2-58C4-49F0-AF96-CA9254A8F775}"/>
      </w:docPartPr>
      <w:docPartBody>
        <w:p w:rsidR="00000000" w:rsidRDefault="000C073A" w:rsidP="000C073A">
          <w:pPr>
            <w:pStyle w:val="2AE38A3E0F854D57A1F848A0E04A4E4B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DBB25AC92B5747C9AEDC3F51A0C1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A9F77-1960-470D-A0D9-CBA57E4BF1C5}"/>
      </w:docPartPr>
      <w:docPartBody>
        <w:p w:rsidR="00000000" w:rsidRDefault="000C073A" w:rsidP="000C073A">
          <w:pPr>
            <w:pStyle w:val="DBB25AC92B5747C9AEDC3F51A0C12C21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361FB0983303434DA66DB255BFEE8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6AC99-E46C-4EDD-9280-5E7E9363A354}"/>
      </w:docPartPr>
      <w:docPartBody>
        <w:p w:rsidR="00000000" w:rsidRDefault="000C073A" w:rsidP="000C073A">
          <w:pPr>
            <w:pStyle w:val="361FB0983303434DA66DB255BFEE8E0D"/>
          </w:pPr>
          <w:r>
            <w:t>[Second task or achievement]</w:t>
          </w:r>
        </w:p>
      </w:docPartBody>
    </w:docPart>
    <w:docPart>
      <w:docPartPr>
        <w:name w:val="A1E5B79636D548D5B574F4B06C3D1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E634A-DA9D-4CD2-B69E-E2FC3ACB4D94}"/>
      </w:docPartPr>
      <w:docPartBody>
        <w:p w:rsidR="00000000" w:rsidRDefault="000C073A" w:rsidP="000C073A">
          <w:pPr>
            <w:pStyle w:val="A1E5B79636D548D5B574F4B06C3D1C6D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F05BDA246A3649CDB705217F6684C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CD2E9-3ADC-4A65-B674-2A71501497A3}"/>
      </w:docPartPr>
      <w:docPartBody>
        <w:p w:rsidR="00000000" w:rsidRDefault="000C073A" w:rsidP="000C073A">
          <w:pPr>
            <w:pStyle w:val="F05BDA246A3649CDB705217F6684C58E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B2E0533E0D9D45FCB5C75057E7D1B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D8555-64FE-4BB1-902A-2C2E50514ECE}"/>
      </w:docPartPr>
      <w:docPartBody>
        <w:p w:rsidR="00000000" w:rsidRDefault="000C073A" w:rsidP="000C073A">
          <w:pPr>
            <w:pStyle w:val="B2E0533E0D9D45FCB5C75057E7D1B3E2"/>
          </w:pPr>
          <w:r>
            <w:t>[Second task or achievement]</w:t>
          </w:r>
        </w:p>
      </w:docPartBody>
    </w:docPart>
    <w:docPart>
      <w:docPartPr>
        <w:name w:val="2D145EA4B65C4E8E989B173DFDE1F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D6716-EC96-4749-93BD-5D8AD4E8C5D9}"/>
      </w:docPartPr>
      <w:docPartBody>
        <w:p w:rsidR="00000000" w:rsidRDefault="000C073A" w:rsidP="000C073A">
          <w:pPr>
            <w:pStyle w:val="2D145EA4B65C4E8E989B173DFDE1F73B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5A5E178F7B154E6986B7880A3F9D4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A0F36-1C81-4658-8E06-AC232095E955}"/>
      </w:docPartPr>
      <w:docPartBody>
        <w:p w:rsidR="00000000" w:rsidRDefault="000C073A" w:rsidP="000C073A">
          <w:pPr>
            <w:pStyle w:val="5A5E178F7B154E6986B7880A3F9D40C9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032469B616CC40F5AA96961BA5F97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BF3D5-CA3E-44AC-A7C3-1859483C07D9}"/>
      </w:docPartPr>
      <w:docPartBody>
        <w:p w:rsidR="00000000" w:rsidRDefault="000C073A" w:rsidP="000C073A">
          <w:pPr>
            <w:pStyle w:val="032469B616CC40F5AA96961BA5F97395"/>
          </w:pPr>
          <w:r>
            <w:t>[Second task or achievement]</w:t>
          </w:r>
        </w:p>
      </w:docPartBody>
    </w:docPart>
    <w:docPart>
      <w:docPartPr>
        <w:name w:val="4DDB74E88225418B853D8C2D05303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7A62A-1A98-4DC8-9077-C2840E0A1488}"/>
      </w:docPartPr>
      <w:docPartBody>
        <w:p w:rsidR="00000000" w:rsidRDefault="000C073A" w:rsidP="000C073A">
          <w:pPr>
            <w:pStyle w:val="4DDB74E88225418B853D8C2D05303AA7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C40E91A55D4E4430BC52EADAFFFB6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00F48-637B-43FB-8216-A5AA450612FC}"/>
      </w:docPartPr>
      <w:docPartBody>
        <w:p w:rsidR="00000000" w:rsidRDefault="000C073A" w:rsidP="000C073A">
          <w:pPr>
            <w:pStyle w:val="C40E91A55D4E4430BC52EADAFFFB6E1B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205CE9ECC6C54F2B8BC5BAEEF2AE3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30C4D-7751-4756-B187-44EACC4789E9}"/>
      </w:docPartPr>
      <w:docPartBody>
        <w:p w:rsidR="00000000" w:rsidRDefault="000C073A" w:rsidP="000C073A">
          <w:pPr>
            <w:pStyle w:val="205CE9ECC6C54F2B8BC5BAEEF2AE3412"/>
          </w:pPr>
          <w:r>
            <w:t>[Second task or achievement]</w:t>
          </w:r>
        </w:p>
      </w:docPartBody>
    </w:docPart>
    <w:docPart>
      <w:docPartPr>
        <w:name w:val="B3A86BCE757E4C018ADD42D6B0442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118B-B4AC-45C7-ABC5-E6DD7DEB8C7E}"/>
      </w:docPartPr>
      <w:docPartBody>
        <w:p w:rsidR="00000000" w:rsidRDefault="000C073A" w:rsidP="000C073A">
          <w:pPr>
            <w:pStyle w:val="B3A86BCE757E4C018ADD42D6B0442C27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63878A328E4D4CBB905C65C61EE7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86775-67C0-4E5D-8172-8502F8FC615A}"/>
      </w:docPartPr>
      <w:docPartBody>
        <w:p w:rsidR="00000000" w:rsidRDefault="000C073A" w:rsidP="000C073A">
          <w:pPr>
            <w:pStyle w:val="63878A328E4D4CBB905C65C61EE74D4F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93BC8194038C407CBCB5659AF36C0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4773B-30F1-4202-AC1C-D870C7580879}"/>
      </w:docPartPr>
      <w:docPartBody>
        <w:p w:rsidR="00000000" w:rsidRDefault="000C073A" w:rsidP="000C073A">
          <w:pPr>
            <w:pStyle w:val="93BC8194038C407CBCB5659AF36C0E08"/>
          </w:pPr>
          <w:r>
            <w:t>[Second task or achievement]</w:t>
          </w:r>
        </w:p>
      </w:docPartBody>
    </w:docPart>
    <w:docPart>
      <w:docPartPr>
        <w:name w:val="4F0A2A1E6F4E4D91AC8ACEC622257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7CD73-700B-4770-B8EC-7C11191EE392}"/>
      </w:docPartPr>
      <w:docPartBody>
        <w:p w:rsidR="00000000" w:rsidRDefault="000C073A" w:rsidP="000C073A">
          <w:pPr>
            <w:pStyle w:val="4F0A2A1E6F4E4D91AC8ACEC6222576B3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8D51C4D81A5F410FBE30111A823E9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750F-6A1F-4E56-AEC6-52C11E6D653B}"/>
      </w:docPartPr>
      <w:docPartBody>
        <w:p w:rsidR="00000000" w:rsidRDefault="000C073A" w:rsidP="000C073A">
          <w:pPr>
            <w:pStyle w:val="8D51C4D81A5F410FBE30111A823E917B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7264C2C1B7E44A76BF2B8CAE7F02D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BF50B-9266-471B-AAB6-F98E4DC75C6B}"/>
      </w:docPartPr>
      <w:docPartBody>
        <w:p w:rsidR="00000000" w:rsidRDefault="000C073A" w:rsidP="000C073A">
          <w:pPr>
            <w:pStyle w:val="7264C2C1B7E44A76BF2B8CAE7F02DD01"/>
          </w:pPr>
          <w:r>
            <w:t>[Second task or achievement]</w:t>
          </w:r>
        </w:p>
      </w:docPartBody>
    </w:docPart>
    <w:docPart>
      <w:docPartPr>
        <w:name w:val="5B38AC080732493294AEEEF16308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C7195-EC34-4FD8-BAA4-FB2AFB4A26E8}"/>
      </w:docPartPr>
      <w:docPartBody>
        <w:p w:rsidR="00000000" w:rsidRDefault="000C073A" w:rsidP="000C073A">
          <w:pPr>
            <w:pStyle w:val="5B38AC080732493294AEEEF1630860F2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BA3BF479E819444693FE319475ABC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35DDC-4C85-4A75-B48B-C451FA433B63}"/>
      </w:docPartPr>
      <w:docPartBody>
        <w:p w:rsidR="00000000" w:rsidRDefault="000C073A" w:rsidP="000C073A">
          <w:pPr>
            <w:pStyle w:val="BA3BF479E819444693FE319475ABC468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2F22078C6B3C4A2DABC0E356255F9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9DB7-3844-4FE8-9203-3D7177FE150B}"/>
      </w:docPartPr>
      <w:docPartBody>
        <w:p w:rsidR="00000000" w:rsidRDefault="000C073A" w:rsidP="000C073A">
          <w:pPr>
            <w:pStyle w:val="2F22078C6B3C4A2DABC0E356255F95B0"/>
          </w:pPr>
          <w:r>
            <w:t>[Second task or achievement]</w:t>
          </w:r>
        </w:p>
      </w:docPartBody>
    </w:docPart>
    <w:docPart>
      <w:docPartPr>
        <w:name w:val="C52CBF90D7204A6AB9D7A15044294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96577-6212-49DC-B892-3924846E41A5}"/>
      </w:docPartPr>
      <w:docPartBody>
        <w:p w:rsidR="00000000" w:rsidRDefault="000C073A" w:rsidP="000C073A">
          <w:pPr>
            <w:pStyle w:val="C52CBF90D7204A6AB9D7A1504429410E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51F5E4BAB4E9422A888FC4A6DAF45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2242-1369-4A3D-9453-C1887C1FA87F}"/>
      </w:docPartPr>
      <w:docPartBody>
        <w:p w:rsidR="00000000" w:rsidRDefault="000C073A" w:rsidP="000C073A">
          <w:pPr>
            <w:pStyle w:val="51F5E4BAB4E9422A888FC4A6DAF450F2"/>
          </w:pPr>
          <w:r>
            <w:t>[</w:t>
          </w:r>
          <w:r w:rsidRPr="006E2D31">
            <w:t>First task or achievement</w:t>
          </w:r>
          <w:r>
            <w:t>]</w:t>
          </w:r>
        </w:p>
      </w:docPartBody>
    </w:docPart>
    <w:docPart>
      <w:docPartPr>
        <w:name w:val="BEAD0A3C2158483A84ACA93FF73D4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2E8F6-4140-480E-A5A3-553F261CE7D7}"/>
      </w:docPartPr>
      <w:docPartBody>
        <w:p w:rsidR="00000000" w:rsidRDefault="000C073A" w:rsidP="000C073A">
          <w:pPr>
            <w:pStyle w:val="BEAD0A3C2158483A84ACA93FF73D415D"/>
          </w:pPr>
          <w:r>
            <w:t>[Second task or achievement]</w:t>
          </w:r>
        </w:p>
      </w:docPartBody>
    </w:docPart>
    <w:docPart>
      <w:docPartPr>
        <w:name w:val="CE51BBB9DA5B4CBEBE3E9E5F1506A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A0C55-D5B0-47DB-AA21-A03D17FD9756}"/>
      </w:docPartPr>
      <w:docPartBody>
        <w:p w:rsidR="00000000" w:rsidRDefault="000C073A" w:rsidP="000C073A">
          <w:pPr>
            <w:pStyle w:val="CE51BBB9DA5B4CBEBE3E9E5F1506A49B"/>
          </w:pPr>
          <w:r>
            <w:t>[Third task or achievement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3A"/>
    <w:rsid w:val="000C073A"/>
    <w:rsid w:val="00B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84019098A24EA89F4A1724BFCB6D81">
    <w:name w:val="0A84019098A24EA89F4A1724BFCB6D81"/>
  </w:style>
  <w:style w:type="paragraph" w:customStyle="1" w:styleId="78DD5B23523043D592A8EA7741FED89F">
    <w:name w:val="78DD5B23523043D592A8EA7741FED89F"/>
  </w:style>
  <w:style w:type="paragraph" w:customStyle="1" w:styleId="F81D7145774946F69ED8735599306172">
    <w:name w:val="F81D7145774946F69ED8735599306172"/>
  </w:style>
  <w:style w:type="paragraph" w:customStyle="1" w:styleId="CFF685BD2F8B41CEB1CF75BDF94F9C9E">
    <w:name w:val="CFF685BD2F8B41CEB1CF75BDF94F9C9E"/>
  </w:style>
  <w:style w:type="paragraph" w:customStyle="1" w:styleId="0B5DA0BB7BE744FB88B44A6332E6574B">
    <w:name w:val="0B5DA0BB7BE744FB88B44A6332E6574B"/>
  </w:style>
  <w:style w:type="paragraph" w:customStyle="1" w:styleId="F01F1443CE6D486A8127B105E0BCA352">
    <w:name w:val="F01F1443CE6D486A8127B105E0BCA352"/>
  </w:style>
  <w:style w:type="character" w:styleId="PlaceholderText">
    <w:name w:val="Placeholder Text"/>
    <w:basedOn w:val="DefaultParagraphFont"/>
    <w:uiPriority w:val="99"/>
    <w:semiHidden/>
    <w:rsid w:val="000C073A"/>
    <w:rPr>
      <w:color w:val="808080"/>
    </w:rPr>
  </w:style>
  <w:style w:type="paragraph" w:customStyle="1" w:styleId="69721DEFD45547D0B2D440AB3121E6DA">
    <w:name w:val="69721DEFD45547D0B2D440AB3121E6DA"/>
  </w:style>
  <w:style w:type="paragraph" w:customStyle="1" w:styleId="E09FB875DE824626B793A58BBAD04C49">
    <w:name w:val="E09FB875DE824626B793A58BBAD04C49"/>
  </w:style>
  <w:style w:type="paragraph" w:customStyle="1" w:styleId="DF7F82E0D11E49CA8ED4415664082C46">
    <w:name w:val="DF7F82E0D11E49CA8ED4415664082C46"/>
  </w:style>
  <w:style w:type="paragraph" w:customStyle="1" w:styleId="3D85CF93BAF149378232260B7B6BA2C9">
    <w:name w:val="3D85CF93BAF149378232260B7B6BA2C9"/>
  </w:style>
  <w:style w:type="paragraph" w:customStyle="1" w:styleId="0232C38A28A54D7895FDCFF9C4356B7E">
    <w:name w:val="0232C38A28A54D7895FDCFF9C4356B7E"/>
  </w:style>
  <w:style w:type="paragraph" w:customStyle="1" w:styleId="12B2D3940B29436F8A37DE3D7356F54A">
    <w:name w:val="12B2D3940B29436F8A37DE3D7356F54A"/>
  </w:style>
  <w:style w:type="paragraph" w:customStyle="1" w:styleId="0FD3553563754090A2C69C363C67F2F8">
    <w:name w:val="0FD3553563754090A2C69C363C67F2F8"/>
  </w:style>
  <w:style w:type="paragraph" w:customStyle="1" w:styleId="2AB9A19D597B4BB482364EDA367E2E39">
    <w:name w:val="2AB9A19D597B4BB482364EDA367E2E39"/>
  </w:style>
  <w:style w:type="paragraph" w:customStyle="1" w:styleId="2F9D0F75A7C741DFB28423AA9782C885">
    <w:name w:val="2F9D0F75A7C741DFB28423AA9782C885"/>
  </w:style>
  <w:style w:type="paragraph" w:customStyle="1" w:styleId="53B9F4214A014C23BCE41CDA5AF3A91E">
    <w:name w:val="53B9F4214A014C23BCE41CDA5AF3A91E"/>
  </w:style>
  <w:style w:type="paragraph" w:customStyle="1" w:styleId="895472DC48A744C1970C22EE612A5803">
    <w:name w:val="895472DC48A744C1970C22EE612A5803"/>
  </w:style>
  <w:style w:type="paragraph" w:customStyle="1" w:styleId="973932E2286841A4A861CB836125FDF2">
    <w:name w:val="973932E2286841A4A861CB836125FDF2"/>
  </w:style>
  <w:style w:type="paragraph" w:customStyle="1" w:styleId="882C225A25C945728C657C9BFA5FD4D8">
    <w:name w:val="882C225A25C945728C657C9BFA5FD4D8"/>
  </w:style>
  <w:style w:type="paragraph" w:customStyle="1" w:styleId="DD214CE62D314738A517B4C9CDFC5937">
    <w:name w:val="DD214CE62D314738A517B4C9CDFC5937"/>
  </w:style>
  <w:style w:type="paragraph" w:customStyle="1" w:styleId="53D1C823750540A3B0E4992B3593AEDF">
    <w:name w:val="53D1C823750540A3B0E4992B3593AEDF"/>
  </w:style>
  <w:style w:type="paragraph" w:customStyle="1" w:styleId="DB78E669C7EC4130BB5C7D971F9FD07A">
    <w:name w:val="DB78E669C7EC4130BB5C7D971F9FD07A"/>
  </w:style>
  <w:style w:type="paragraph" w:customStyle="1" w:styleId="2FC5EF022FFA487B858F9E6D90BAB7A5">
    <w:name w:val="2FC5EF022FFA487B858F9E6D90BAB7A5"/>
  </w:style>
  <w:style w:type="paragraph" w:customStyle="1" w:styleId="0848AB535D4142679A22F31C7012FD86">
    <w:name w:val="0848AB535D4142679A22F31C7012FD86"/>
  </w:style>
  <w:style w:type="paragraph" w:customStyle="1" w:styleId="3D604EF5B3AC4E36BA737334D8E08684">
    <w:name w:val="3D604EF5B3AC4E36BA737334D8E08684"/>
  </w:style>
  <w:style w:type="paragraph" w:customStyle="1" w:styleId="093CF2F28A7A4C3788FB8548BD3A5FDE">
    <w:name w:val="093CF2F28A7A4C3788FB8548BD3A5FDE"/>
  </w:style>
  <w:style w:type="paragraph" w:customStyle="1" w:styleId="EDE82EF3F8B5432BA1B1A2A32854AF3B">
    <w:name w:val="EDE82EF3F8B5432BA1B1A2A32854AF3B"/>
  </w:style>
  <w:style w:type="paragraph" w:customStyle="1" w:styleId="15271EF05F4C4E4DB625CB625B2E7474">
    <w:name w:val="15271EF05F4C4E4DB625CB625B2E7474"/>
  </w:style>
  <w:style w:type="paragraph" w:customStyle="1" w:styleId="BE3CD2DBBF954D5C860305B186602277">
    <w:name w:val="BE3CD2DBBF954D5C860305B186602277"/>
  </w:style>
  <w:style w:type="paragraph" w:customStyle="1" w:styleId="3808876CF43E4285B27808612A1FFCED">
    <w:name w:val="3808876CF43E4285B27808612A1FFCED"/>
  </w:style>
  <w:style w:type="paragraph" w:customStyle="1" w:styleId="B831BC6B642948A9BA889EDA6A36DFD2">
    <w:name w:val="B831BC6B642948A9BA889EDA6A36DFD2"/>
  </w:style>
  <w:style w:type="paragraph" w:customStyle="1" w:styleId="29623CC8B4B24BCF97FDCAA7148F05D2">
    <w:name w:val="29623CC8B4B24BCF97FDCAA7148F05D2"/>
  </w:style>
  <w:style w:type="paragraph" w:customStyle="1" w:styleId="B916C9A52235453080C7C485B62C4C19">
    <w:name w:val="B916C9A52235453080C7C485B62C4C19"/>
  </w:style>
  <w:style w:type="paragraph" w:customStyle="1" w:styleId="2C1A18ACBCDC4666BA115078C3A72C8C">
    <w:name w:val="2C1A18ACBCDC4666BA115078C3A72C8C"/>
    <w:rsid w:val="000C073A"/>
  </w:style>
  <w:style w:type="paragraph" w:customStyle="1" w:styleId="DB25D63CE0604F33A53265D971FC4921">
    <w:name w:val="DB25D63CE0604F33A53265D971FC4921"/>
    <w:rsid w:val="000C073A"/>
  </w:style>
  <w:style w:type="paragraph" w:customStyle="1" w:styleId="FDB04D332D3C4782AE1B7A7A24628A35">
    <w:name w:val="FDB04D332D3C4782AE1B7A7A24628A35"/>
    <w:rsid w:val="000C073A"/>
  </w:style>
  <w:style w:type="paragraph" w:customStyle="1" w:styleId="4095249E820A48BAB9459F57E583F191">
    <w:name w:val="4095249E820A48BAB9459F57E583F191"/>
    <w:rsid w:val="000C073A"/>
  </w:style>
  <w:style w:type="paragraph" w:customStyle="1" w:styleId="F8D9740035B14010BEE19CCE920482A7">
    <w:name w:val="F8D9740035B14010BEE19CCE920482A7"/>
    <w:rsid w:val="000C073A"/>
  </w:style>
  <w:style w:type="paragraph" w:customStyle="1" w:styleId="0801EFD276934F03B5A2EB07F310C7FC">
    <w:name w:val="0801EFD276934F03B5A2EB07F310C7FC"/>
    <w:rsid w:val="000C073A"/>
  </w:style>
  <w:style w:type="paragraph" w:customStyle="1" w:styleId="C31D29C0BD6A4F55A2D01DABC4CE28B1">
    <w:name w:val="C31D29C0BD6A4F55A2D01DABC4CE28B1"/>
    <w:rsid w:val="000C073A"/>
  </w:style>
  <w:style w:type="paragraph" w:customStyle="1" w:styleId="1C2632B6E99641CEB7F8D2B869082188">
    <w:name w:val="1C2632B6E99641CEB7F8D2B869082188"/>
    <w:rsid w:val="000C073A"/>
  </w:style>
  <w:style w:type="paragraph" w:customStyle="1" w:styleId="96FDA22371A148DFA95F80F489934711">
    <w:name w:val="96FDA22371A148DFA95F80F489934711"/>
    <w:rsid w:val="000C073A"/>
  </w:style>
  <w:style w:type="paragraph" w:customStyle="1" w:styleId="79572123CB9C461091F71772480E7DA0">
    <w:name w:val="79572123CB9C461091F71772480E7DA0"/>
    <w:rsid w:val="000C073A"/>
  </w:style>
  <w:style w:type="paragraph" w:customStyle="1" w:styleId="3F760F6E2C204F17A6A10D5AE4AA0594">
    <w:name w:val="3F760F6E2C204F17A6A10D5AE4AA0594"/>
    <w:rsid w:val="000C073A"/>
  </w:style>
  <w:style w:type="paragraph" w:customStyle="1" w:styleId="2AE38A3E0F854D57A1F848A0E04A4E4B">
    <w:name w:val="2AE38A3E0F854D57A1F848A0E04A4E4B"/>
    <w:rsid w:val="000C073A"/>
  </w:style>
  <w:style w:type="paragraph" w:customStyle="1" w:styleId="DBB25AC92B5747C9AEDC3F51A0C12C21">
    <w:name w:val="DBB25AC92B5747C9AEDC3F51A0C12C21"/>
    <w:rsid w:val="000C073A"/>
  </w:style>
  <w:style w:type="paragraph" w:customStyle="1" w:styleId="361FB0983303434DA66DB255BFEE8E0D">
    <w:name w:val="361FB0983303434DA66DB255BFEE8E0D"/>
    <w:rsid w:val="000C073A"/>
  </w:style>
  <w:style w:type="paragraph" w:customStyle="1" w:styleId="A1E5B79636D548D5B574F4B06C3D1C6D">
    <w:name w:val="A1E5B79636D548D5B574F4B06C3D1C6D"/>
    <w:rsid w:val="000C073A"/>
  </w:style>
  <w:style w:type="paragraph" w:customStyle="1" w:styleId="F05BDA246A3649CDB705217F6684C58E">
    <w:name w:val="F05BDA246A3649CDB705217F6684C58E"/>
    <w:rsid w:val="000C073A"/>
  </w:style>
  <w:style w:type="paragraph" w:customStyle="1" w:styleId="B2E0533E0D9D45FCB5C75057E7D1B3E2">
    <w:name w:val="B2E0533E0D9D45FCB5C75057E7D1B3E2"/>
    <w:rsid w:val="000C073A"/>
  </w:style>
  <w:style w:type="paragraph" w:customStyle="1" w:styleId="2D145EA4B65C4E8E989B173DFDE1F73B">
    <w:name w:val="2D145EA4B65C4E8E989B173DFDE1F73B"/>
    <w:rsid w:val="000C073A"/>
  </w:style>
  <w:style w:type="paragraph" w:customStyle="1" w:styleId="5A5E178F7B154E6986B7880A3F9D40C9">
    <w:name w:val="5A5E178F7B154E6986B7880A3F9D40C9"/>
    <w:rsid w:val="000C073A"/>
  </w:style>
  <w:style w:type="paragraph" w:customStyle="1" w:styleId="032469B616CC40F5AA96961BA5F97395">
    <w:name w:val="032469B616CC40F5AA96961BA5F97395"/>
    <w:rsid w:val="000C073A"/>
  </w:style>
  <w:style w:type="paragraph" w:customStyle="1" w:styleId="4DDB74E88225418B853D8C2D05303AA7">
    <w:name w:val="4DDB74E88225418B853D8C2D05303AA7"/>
    <w:rsid w:val="000C073A"/>
  </w:style>
  <w:style w:type="paragraph" w:customStyle="1" w:styleId="C40E91A55D4E4430BC52EADAFFFB6E1B">
    <w:name w:val="C40E91A55D4E4430BC52EADAFFFB6E1B"/>
    <w:rsid w:val="000C073A"/>
  </w:style>
  <w:style w:type="paragraph" w:customStyle="1" w:styleId="205CE9ECC6C54F2B8BC5BAEEF2AE3412">
    <w:name w:val="205CE9ECC6C54F2B8BC5BAEEF2AE3412"/>
    <w:rsid w:val="000C073A"/>
  </w:style>
  <w:style w:type="paragraph" w:customStyle="1" w:styleId="B3A86BCE757E4C018ADD42D6B0442C27">
    <w:name w:val="B3A86BCE757E4C018ADD42D6B0442C27"/>
    <w:rsid w:val="000C073A"/>
  </w:style>
  <w:style w:type="paragraph" w:customStyle="1" w:styleId="63878A328E4D4CBB905C65C61EE74D4F">
    <w:name w:val="63878A328E4D4CBB905C65C61EE74D4F"/>
    <w:rsid w:val="000C073A"/>
  </w:style>
  <w:style w:type="paragraph" w:customStyle="1" w:styleId="93BC8194038C407CBCB5659AF36C0E08">
    <w:name w:val="93BC8194038C407CBCB5659AF36C0E08"/>
    <w:rsid w:val="000C073A"/>
  </w:style>
  <w:style w:type="paragraph" w:customStyle="1" w:styleId="4F0A2A1E6F4E4D91AC8ACEC6222576B3">
    <w:name w:val="4F0A2A1E6F4E4D91AC8ACEC6222576B3"/>
    <w:rsid w:val="000C073A"/>
  </w:style>
  <w:style w:type="paragraph" w:customStyle="1" w:styleId="8D51C4D81A5F410FBE30111A823E917B">
    <w:name w:val="8D51C4D81A5F410FBE30111A823E917B"/>
    <w:rsid w:val="000C073A"/>
  </w:style>
  <w:style w:type="paragraph" w:customStyle="1" w:styleId="7264C2C1B7E44A76BF2B8CAE7F02DD01">
    <w:name w:val="7264C2C1B7E44A76BF2B8CAE7F02DD01"/>
    <w:rsid w:val="000C073A"/>
  </w:style>
  <w:style w:type="paragraph" w:customStyle="1" w:styleId="5B38AC080732493294AEEEF1630860F2">
    <w:name w:val="5B38AC080732493294AEEEF1630860F2"/>
    <w:rsid w:val="000C073A"/>
  </w:style>
  <w:style w:type="paragraph" w:customStyle="1" w:styleId="BA3BF479E819444693FE319475ABC468">
    <w:name w:val="BA3BF479E819444693FE319475ABC468"/>
    <w:rsid w:val="000C073A"/>
  </w:style>
  <w:style w:type="paragraph" w:customStyle="1" w:styleId="2F22078C6B3C4A2DABC0E356255F95B0">
    <w:name w:val="2F22078C6B3C4A2DABC0E356255F95B0"/>
    <w:rsid w:val="000C073A"/>
  </w:style>
  <w:style w:type="paragraph" w:customStyle="1" w:styleId="C52CBF90D7204A6AB9D7A1504429410E">
    <w:name w:val="C52CBF90D7204A6AB9D7A1504429410E"/>
    <w:rsid w:val="000C073A"/>
  </w:style>
  <w:style w:type="paragraph" w:customStyle="1" w:styleId="51F5E4BAB4E9422A888FC4A6DAF450F2">
    <w:name w:val="51F5E4BAB4E9422A888FC4A6DAF450F2"/>
    <w:rsid w:val="000C073A"/>
  </w:style>
  <w:style w:type="paragraph" w:customStyle="1" w:styleId="BEAD0A3C2158483A84ACA93FF73D415D">
    <w:name w:val="BEAD0A3C2158483A84ACA93FF73D415D"/>
    <w:rsid w:val="000C073A"/>
  </w:style>
  <w:style w:type="paragraph" w:customStyle="1" w:styleId="CE51BBB9DA5B4CBEBE3E9E5F1506A49B">
    <w:name w:val="CE51BBB9DA5B4CBEBE3E9E5F1506A49B"/>
    <w:rsid w:val="000C0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C7DE5B-B083-4915-8C18-D0AC149392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weekly status report</Template>
  <TotalTime>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weekly status report</vt:lpstr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weekly status report</dc:title>
  <dc:creator>Pasha Smith</dc:creator>
  <cp:keywords/>
  <cp:lastModifiedBy>Pasha Smith</cp:lastModifiedBy>
  <cp:revision>1</cp:revision>
  <cp:lastPrinted>2002-08-27T00:49:00Z</cp:lastPrinted>
  <dcterms:created xsi:type="dcterms:W3CDTF">2017-09-02T04:13:00Z</dcterms:created>
  <dcterms:modified xsi:type="dcterms:W3CDTF">2017-09-02T04:20:00Z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TC010219751033</vt:lpwstr>
  </property>
</Properties>
</file>